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DCEE" w14:textId="77777777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44BFAC1" wp14:editId="51DFA30A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D38CD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6485296A" w14:textId="77777777" w:rsidTr="00AB2CDC">
        <w:trPr>
          <w:trHeight w:val="2160"/>
        </w:trPr>
        <w:tc>
          <w:tcPr>
            <w:tcW w:w="900" w:type="dxa"/>
          </w:tcPr>
          <w:p w14:paraId="06D2721A" w14:textId="77777777" w:rsidR="00605A5B" w:rsidRDefault="00605A5B"/>
        </w:tc>
        <w:tc>
          <w:tcPr>
            <w:tcW w:w="8991" w:type="dxa"/>
          </w:tcPr>
          <w:p w14:paraId="5270088A" w14:textId="1CF21AEB" w:rsidR="00605A5B" w:rsidRPr="00F316AD" w:rsidRDefault="0001751E" w:rsidP="00AB2CDC">
            <w:pPr>
              <w:pStyle w:val="TitleAlt"/>
            </w:pPr>
            <w:r>
              <w:rPr>
                <w:rStyle w:val="TitleChar"/>
              </w:rPr>
              <w:t>Anurag Verma</w:t>
            </w:r>
          </w:p>
          <w:p w14:paraId="2F047FB5" w14:textId="572FFE3D" w:rsidR="00605A5B" w:rsidRDefault="0001751E" w:rsidP="00A77921">
            <w:pPr>
              <w:pStyle w:val="Subtitle"/>
            </w:pPr>
            <w:r>
              <w:t>Performance Engineer</w:t>
            </w:r>
          </w:p>
        </w:tc>
        <w:tc>
          <w:tcPr>
            <w:tcW w:w="899" w:type="dxa"/>
          </w:tcPr>
          <w:p w14:paraId="5AA419F8" w14:textId="77777777" w:rsidR="00605A5B" w:rsidRDefault="00605A5B"/>
        </w:tc>
      </w:tr>
    </w:tbl>
    <w:p w14:paraId="6392BE0B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828"/>
        <w:gridCol w:w="6962"/>
      </w:tblGrid>
      <w:tr w:rsidR="00507E93" w14:paraId="6D9EE7FF" w14:textId="77777777" w:rsidTr="00714C7E">
        <w:tc>
          <w:tcPr>
            <w:tcW w:w="382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F91937A" w14:textId="77777777" w:rsidR="00507E93" w:rsidRDefault="00507E93"/>
        </w:tc>
        <w:tc>
          <w:tcPr>
            <w:tcW w:w="696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ED35CE0" w14:textId="77777777" w:rsidR="00507E93" w:rsidRDefault="00507E93"/>
        </w:tc>
      </w:tr>
      <w:tr w:rsidR="00853F52" w14:paraId="2CA5AF5E" w14:textId="77777777" w:rsidTr="00714C7E">
        <w:trPr>
          <w:trHeight w:val="9910"/>
        </w:trPr>
        <w:tc>
          <w:tcPr>
            <w:tcW w:w="3828" w:type="dxa"/>
            <w:tcBorders>
              <w:right w:val="single" w:sz="18" w:space="0" w:color="648276" w:themeColor="accent5"/>
            </w:tcBorders>
          </w:tcPr>
          <w:p w14:paraId="04370DB0" w14:textId="77777777" w:rsidR="00853F52" w:rsidRPr="00605A5B" w:rsidRDefault="00000000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2E24E6C91A004A79A47343DBE64DF66C"/>
                </w:placeholder>
                <w:temporary/>
                <w:showingPlcHdr/>
                <w15:appearance w15:val="hidden"/>
                <w:text/>
              </w:sdtPr>
              <w:sdtContent>
                <w:r w:rsidR="00853F52" w:rsidRPr="00605A5B">
                  <w:t>Contact</w:t>
                </w:r>
              </w:sdtContent>
            </w:sdt>
          </w:p>
          <w:p w14:paraId="236BE742" w14:textId="79D0EA77" w:rsidR="00853F52" w:rsidRDefault="00714C7E" w:rsidP="00C604F8">
            <w:pPr>
              <w:jc w:val="right"/>
            </w:pPr>
            <w:r>
              <w:t>+91-9990091363</w:t>
            </w:r>
          </w:p>
          <w:p w14:paraId="01E6616C" w14:textId="61E8FFA8" w:rsidR="00714C7E" w:rsidRDefault="00714C7E" w:rsidP="00C604F8">
            <w:pPr>
              <w:jc w:val="right"/>
            </w:pPr>
            <w:r>
              <w:t>Anuragverma24129@gmail.com</w:t>
            </w:r>
          </w:p>
          <w:p w14:paraId="7D93897E" w14:textId="77777777" w:rsidR="00853F52" w:rsidRDefault="00853F52" w:rsidP="00C604F8">
            <w:pPr>
              <w:jc w:val="right"/>
            </w:pPr>
          </w:p>
        </w:tc>
        <w:tc>
          <w:tcPr>
            <w:tcW w:w="6962" w:type="dxa"/>
            <w:tcBorders>
              <w:left w:val="single" w:sz="18" w:space="0" w:color="648276" w:themeColor="accent5"/>
              <w:bottom w:val="nil"/>
            </w:tcBorders>
          </w:tcPr>
          <w:p w14:paraId="200EA1A8" w14:textId="4E7CC8F6" w:rsidR="00853F52" w:rsidRDefault="00714C7E" w:rsidP="00C42F47">
            <w:pPr>
              <w:pStyle w:val="Heading1"/>
            </w:pPr>
            <w:r w:rsidRPr="00714C7E">
              <w:t>Dear Hiring Manager,</w:t>
            </w:r>
          </w:p>
          <w:p w14:paraId="1EFCD5AE" w14:textId="77777777" w:rsidR="00714C7E" w:rsidRDefault="00714C7E" w:rsidP="00714C7E">
            <w:pPr>
              <w:pStyle w:val="ListBullet"/>
            </w:pPr>
            <w:r>
              <w:t>I am writing to express my interest in the Performance Engineer position at your company. With a strong background in performance testing, analysis, and optimization, I am confident in my ability to contribute to your team and help ensure the scalability and performance of your software systems.</w:t>
            </w:r>
          </w:p>
          <w:p w14:paraId="649E2DAE" w14:textId="77777777" w:rsidR="00714C7E" w:rsidRDefault="00714C7E" w:rsidP="00714C7E">
            <w:pPr>
              <w:pStyle w:val="ListBullet"/>
            </w:pPr>
            <w:r>
              <w:t>As highlighted in my attached resume, I have a proven track record of successfully identifying and resolving performance bottlenecks in complex applications. At Nagarro Enterprises, I led the performance testing efforts for a high-traffic web application, resulting in a significant 40% improvement in response times. Through careful analysis and collaboration with development teams, I implemented performance optimizations that enhanced the application's overall performance and user experience.</w:t>
            </w:r>
          </w:p>
          <w:p w14:paraId="234B5244" w14:textId="77777777" w:rsidR="00714C7E" w:rsidRDefault="00714C7E" w:rsidP="00714C7E">
            <w:pPr>
              <w:pStyle w:val="ListBullet"/>
            </w:pPr>
            <w:r>
              <w:t xml:space="preserve">I leveraged my expertise in automated performance testing tools such as LoadRunner and JMeter to create robust test suites and generate actionable insights. By </w:t>
            </w:r>
            <w:proofErr w:type="spellStart"/>
            <w:r>
              <w:t>analysing</w:t>
            </w:r>
            <w:proofErr w:type="spellEnd"/>
            <w:r>
              <w:t xml:space="preserve"> application </w:t>
            </w:r>
            <w:proofErr w:type="spellStart"/>
            <w:r>
              <w:t>behaviour</w:t>
            </w:r>
            <w:proofErr w:type="spellEnd"/>
            <w:r>
              <w:t xml:space="preserve"> using profiling tools like New Relic and MAT, I successfully identified and resolved memory leaks and performance issues, leading to improved application stability and speed.</w:t>
            </w:r>
          </w:p>
          <w:p w14:paraId="1B9FBD51" w14:textId="290BE08B" w:rsidR="00714C7E" w:rsidRDefault="00714C7E" w:rsidP="00714C7E">
            <w:pPr>
              <w:pStyle w:val="ListBullet"/>
            </w:pPr>
            <w:r>
              <w:t>Furthermore, I have a strong understanding of web technologies, databases, and cloud platforms. My experience in working with technologies such as Java, Shell, SQL, and AWS allows me to effectively collaborate with cross-functional teams and implement performance optimizations at various levels of the software stack.</w:t>
            </w:r>
          </w:p>
          <w:p w14:paraId="47ADD2E8" w14:textId="77777777" w:rsidR="00714C7E" w:rsidRDefault="00714C7E" w:rsidP="00714C7E">
            <w:pPr>
              <w:pStyle w:val="ListBullet"/>
            </w:pPr>
            <w:r>
              <w:t>I am excited about the opportunity to contribute my skills and experience to your organization. I am confident that my expertise in performance testing, profiling, and optimization would make me an asset to your team.</w:t>
            </w:r>
          </w:p>
          <w:p w14:paraId="40B34ED7" w14:textId="7280DB74" w:rsidR="00853F52" w:rsidRDefault="00714C7E" w:rsidP="00714C7E">
            <w:pPr>
              <w:pStyle w:val="ListBullet"/>
              <w:numPr>
                <w:ilvl w:val="0"/>
                <w:numId w:val="0"/>
              </w:numPr>
              <w:ind w:left="173"/>
            </w:pPr>
            <w:r>
              <w:t xml:space="preserve">Thank you for considering my application. I would welcome the opportunity to discuss how my qualifications align with your organization's needs in more detail. Please feel free to reach me </w:t>
            </w:r>
            <w:proofErr w:type="gramStart"/>
            <w:r>
              <w:t>at</w:t>
            </w:r>
            <w:proofErr w:type="gramEnd"/>
            <w:r>
              <w:t xml:space="preserve"> 9990091363 or anuragverma24129@gmail.com.</w:t>
            </w:r>
          </w:p>
          <w:p w14:paraId="39E4683F" w14:textId="77777777" w:rsidR="00853F52" w:rsidRDefault="00853F52" w:rsidP="00666C5D"/>
          <w:p w14:paraId="0A800012" w14:textId="77777777" w:rsidR="00853F52" w:rsidRDefault="00000000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-1610432825"/>
                <w:placeholder>
                  <w:docPart w:val="A638FEE48E7F413E883F2EBA571F757A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53F52" w:rsidRPr="00666C5D">
                  <w:rPr>
                    <w:rStyle w:val="Emphasis"/>
                  </w:rPr>
                  <w:t>Sincerely,</w:t>
                </w:r>
              </w:sdtContent>
            </w:sdt>
          </w:p>
          <w:p w14:paraId="6B8F7B71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7A7F9422" w14:textId="6C6A0233" w:rsidR="00853F52" w:rsidRDefault="00714C7E" w:rsidP="00666C5D">
            <w:pPr>
              <w:rPr>
                <w:rStyle w:val="Emphasis"/>
              </w:rPr>
            </w:pPr>
            <w:r>
              <w:rPr>
                <w:color w:val="4A6158" w:themeColor="accent5" w:themeShade="BF"/>
              </w:rPr>
              <w:t>Anurag Verma</w:t>
            </w:r>
          </w:p>
          <w:p w14:paraId="0B62E6BF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6C3AF3BE" w14:textId="6B1E47A1" w:rsidR="00853F52" w:rsidRPr="00666C5D" w:rsidRDefault="00853F52" w:rsidP="00666C5D">
            <w:pPr>
              <w:rPr>
                <w:color w:val="4A6158" w:themeColor="accent5" w:themeShade="BF"/>
              </w:rPr>
            </w:pPr>
          </w:p>
        </w:tc>
      </w:tr>
    </w:tbl>
    <w:p w14:paraId="6B457FFD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2FC1" w14:textId="77777777" w:rsidR="00886CF5" w:rsidRDefault="00886CF5" w:rsidP="00F316AD">
      <w:r>
        <w:separator/>
      </w:r>
    </w:p>
  </w:endnote>
  <w:endnote w:type="continuationSeparator" w:id="0">
    <w:p w14:paraId="4E5A559A" w14:textId="77777777" w:rsidR="00886CF5" w:rsidRDefault="00886CF5" w:rsidP="00F316AD">
      <w:r>
        <w:continuationSeparator/>
      </w:r>
    </w:p>
  </w:endnote>
  <w:endnote w:type="continuationNotice" w:id="1">
    <w:p w14:paraId="6B16FD94" w14:textId="77777777" w:rsidR="00886CF5" w:rsidRDefault="00886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A812" w14:textId="77777777" w:rsidR="00886CF5" w:rsidRDefault="00886CF5" w:rsidP="00F316AD">
      <w:r>
        <w:separator/>
      </w:r>
    </w:p>
  </w:footnote>
  <w:footnote w:type="continuationSeparator" w:id="0">
    <w:p w14:paraId="175735AD" w14:textId="77777777" w:rsidR="00886CF5" w:rsidRDefault="00886CF5" w:rsidP="00F316AD">
      <w:r>
        <w:continuationSeparator/>
      </w:r>
    </w:p>
  </w:footnote>
  <w:footnote w:type="continuationNotice" w:id="1">
    <w:p w14:paraId="73E5858C" w14:textId="77777777" w:rsidR="00886CF5" w:rsidRDefault="00886C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7E"/>
    <w:rsid w:val="0001399F"/>
    <w:rsid w:val="0001751E"/>
    <w:rsid w:val="00095D41"/>
    <w:rsid w:val="000A0CD4"/>
    <w:rsid w:val="000E1D4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14C7E"/>
    <w:rsid w:val="007B0F94"/>
    <w:rsid w:val="007C14FA"/>
    <w:rsid w:val="007C7389"/>
    <w:rsid w:val="00815943"/>
    <w:rsid w:val="00843C42"/>
    <w:rsid w:val="00853F52"/>
    <w:rsid w:val="00860DB6"/>
    <w:rsid w:val="0088104A"/>
    <w:rsid w:val="00886CF5"/>
    <w:rsid w:val="00896FA4"/>
    <w:rsid w:val="008B507E"/>
    <w:rsid w:val="008F1E25"/>
    <w:rsid w:val="0099359E"/>
    <w:rsid w:val="009941DA"/>
    <w:rsid w:val="00A27B14"/>
    <w:rsid w:val="00A30F44"/>
    <w:rsid w:val="00A77921"/>
    <w:rsid w:val="00AB2CDC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D47124"/>
    <w:rsid w:val="00D93B73"/>
    <w:rsid w:val="00DA0D2A"/>
    <w:rsid w:val="00DD5D7B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63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gver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4E6C91A004A79A47343DBE64DF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05BB-350C-4C4D-8378-1CB967D1E4AA}"/>
      </w:docPartPr>
      <w:docPartBody>
        <w:p w:rsidR="00BA2C29" w:rsidRDefault="00000000">
          <w:pPr>
            <w:pStyle w:val="2E24E6C91A004A79A47343DBE64DF66C"/>
          </w:pPr>
          <w:r w:rsidRPr="00605A5B">
            <w:t>Contact</w:t>
          </w:r>
        </w:p>
      </w:docPartBody>
    </w:docPart>
    <w:docPart>
      <w:docPartPr>
        <w:name w:val="A638FEE48E7F413E883F2EBA571F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9DCC1-52C4-4106-838B-E18FD70E47C3}"/>
      </w:docPartPr>
      <w:docPartBody>
        <w:p w:rsidR="00BA2C29" w:rsidRDefault="00000000">
          <w:pPr>
            <w:pStyle w:val="A638FEE48E7F413E883F2EBA571F757A"/>
          </w:pPr>
          <w:r w:rsidRPr="00666C5D">
            <w:rPr>
              <w:rStyle w:val="Emphasis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0"/>
    <w:rsid w:val="000A0082"/>
    <w:rsid w:val="00505790"/>
    <w:rsid w:val="00B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4F69F50FD546E39E505A56B9BE902F">
    <w:name w:val="954F69F50FD546E39E505A56B9BE902F"/>
  </w:style>
  <w:style w:type="paragraph" w:customStyle="1" w:styleId="BAC4554A38294CA38FC23D5406EA4227">
    <w:name w:val="BAC4554A38294CA38FC23D5406EA4227"/>
  </w:style>
  <w:style w:type="paragraph" w:customStyle="1" w:styleId="804572362E784D0EBB16C90D1A2A1806">
    <w:name w:val="804572362E784D0EBB16C90D1A2A1806"/>
  </w:style>
  <w:style w:type="paragraph" w:customStyle="1" w:styleId="2E24E6C91A004A79A47343DBE64DF66C">
    <w:name w:val="2E24E6C91A004A79A47343DBE64DF66C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A638FEE48E7F413E883F2EBA571F757A">
    <w:name w:val="A638FEE48E7F413E883F2EBA571F7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2023-07-04T06:32:00Z</dcterms:created>
  <dcterms:modified xsi:type="dcterms:W3CDTF">2023-07-10T07:07:00Z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